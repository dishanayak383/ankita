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E490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18310E57" wp14:editId="2CFFCC7D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33F9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47D8BF36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39BCAAD2" w14:textId="5BCCA796" w:rsidR="00B1227E" w:rsidRDefault="00863EE8" w:rsidP="004408D7">
            <w:pPr>
              <w:pStyle w:val="Subtitle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          </w:t>
            </w:r>
            <w:r w:rsidRPr="00863EE8">
              <w:rPr>
                <w:noProof/>
                <w:lang w:val="en-AU" w:eastAsia="en-AU"/>
              </w:rPr>
              <w:drawing>
                <wp:inline distT="0" distB="0" distL="0" distR="0" wp14:anchorId="7D95BBB7" wp14:editId="48A93D65">
                  <wp:extent cx="1506416" cy="1506416"/>
                  <wp:effectExtent l="0" t="0" r="0" b="0"/>
                  <wp:docPr id="1091376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351" cy="152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20A0C" w14:textId="088DD6AC" w:rsidR="000B1D07" w:rsidRDefault="000B1D07" w:rsidP="000B1D07"/>
          <w:p w14:paraId="49230B85" w14:textId="1E9AAE0F" w:rsidR="005A18FA" w:rsidRPr="005A18FA" w:rsidRDefault="005A18FA" w:rsidP="000B1D07">
            <w:pPr>
              <w:rPr>
                <w:color w:val="832458" w:themeColor="accent1" w:themeShade="80"/>
              </w:rPr>
            </w:pPr>
            <w:r w:rsidRPr="005A18FA">
              <w:rPr>
                <w:color w:val="832458" w:themeColor="accent1" w:themeShade="80"/>
              </w:rPr>
              <w:t xml:space="preserve">Contact </w:t>
            </w:r>
            <w:r>
              <w:rPr>
                <w:color w:val="832458" w:themeColor="accent1" w:themeShade="80"/>
              </w:rPr>
              <w:t>:</w:t>
            </w:r>
          </w:p>
          <w:p w14:paraId="361F2D69" w14:textId="0A53B751" w:rsidR="000B1D07" w:rsidRPr="00494A49" w:rsidRDefault="000B1D07" w:rsidP="000B1D07">
            <w:pPr>
              <w:rPr>
                <w:b/>
                <w:bCs/>
                <w:sz w:val="16"/>
                <w:szCs w:val="16"/>
                <w:lang w:val="en-AU" w:eastAsia="en-AU"/>
              </w:rPr>
            </w:pPr>
            <w:r w:rsidRPr="00494A49">
              <w:rPr>
                <w:b/>
                <w:bCs/>
                <w:sz w:val="16"/>
                <w:szCs w:val="16"/>
                <w:lang w:val="en-AU" w:eastAsia="en-AU"/>
              </w:rPr>
              <w:t>Addres</w:t>
            </w:r>
            <w:r w:rsidR="00494A49" w:rsidRPr="00494A49">
              <w:rPr>
                <w:b/>
                <w:bCs/>
                <w:sz w:val="16"/>
                <w:szCs w:val="16"/>
                <w:lang w:val="en-AU" w:eastAsia="en-AU"/>
              </w:rPr>
              <w:t>s          :</w:t>
            </w:r>
            <w:r w:rsidRPr="00494A49">
              <w:rPr>
                <w:b/>
                <w:bCs/>
                <w:sz w:val="16"/>
                <w:szCs w:val="16"/>
                <w:lang w:val="en-AU" w:eastAsia="en-AU"/>
              </w:rPr>
              <w:t xml:space="preserve"> Kadatoka ,Honnavar ,UK</w:t>
            </w:r>
          </w:p>
          <w:p w14:paraId="3BAD04A1" w14:textId="08FC34F9" w:rsidR="00494A49" w:rsidRPr="00494A49" w:rsidRDefault="000B1D07" w:rsidP="000B1D07">
            <w:pPr>
              <w:rPr>
                <w:b/>
                <w:bCs/>
                <w:sz w:val="16"/>
                <w:szCs w:val="16"/>
                <w:lang w:val="en-AU" w:eastAsia="en-AU"/>
              </w:rPr>
            </w:pPr>
            <w:r w:rsidRPr="00494A49">
              <w:rPr>
                <w:b/>
                <w:bCs/>
                <w:sz w:val="16"/>
                <w:szCs w:val="16"/>
                <w:lang w:val="en-AU" w:eastAsia="en-AU"/>
              </w:rPr>
              <w:t xml:space="preserve"> </w:t>
            </w:r>
            <w:r w:rsidR="00494A49" w:rsidRPr="00494A49">
              <w:rPr>
                <w:b/>
                <w:bCs/>
                <w:sz w:val="16"/>
                <w:szCs w:val="16"/>
                <w:lang w:val="en-AU" w:eastAsia="en-AU"/>
              </w:rPr>
              <w:t xml:space="preserve">                       </w:t>
            </w:r>
            <w:r w:rsidRPr="00494A49">
              <w:rPr>
                <w:b/>
                <w:bCs/>
                <w:sz w:val="16"/>
                <w:szCs w:val="16"/>
                <w:lang w:val="en-AU" w:eastAsia="en-AU"/>
              </w:rPr>
              <w:t xml:space="preserve"> PO:Kadatoka</w:t>
            </w:r>
          </w:p>
          <w:p w14:paraId="1F2D9522" w14:textId="20091A59" w:rsidR="000B1D07" w:rsidRPr="00494A49" w:rsidRDefault="00494A49" w:rsidP="000B1D07">
            <w:pPr>
              <w:rPr>
                <w:b/>
                <w:bCs/>
                <w:sz w:val="16"/>
                <w:szCs w:val="16"/>
                <w:lang w:val="en-AU" w:eastAsia="en-AU"/>
              </w:rPr>
            </w:pPr>
            <w:r w:rsidRPr="00494A49">
              <w:rPr>
                <w:b/>
                <w:bCs/>
                <w:sz w:val="16"/>
                <w:szCs w:val="16"/>
                <w:lang w:val="en-AU" w:eastAsia="en-AU"/>
              </w:rPr>
              <w:t xml:space="preserve">                         Pin code: </w:t>
            </w:r>
            <w:r w:rsidR="000B1D07" w:rsidRPr="00494A49">
              <w:rPr>
                <w:b/>
                <w:bCs/>
                <w:sz w:val="16"/>
                <w:szCs w:val="16"/>
                <w:lang w:val="en-AU" w:eastAsia="en-AU"/>
              </w:rPr>
              <w:t>581338</w:t>
            </w:r>
          </w:p>
          <w:p w14:paraId="0F6DD9FA" w14:textId="77777777" w:rsidR="000B1D07" w:rsidRPr="000B1D07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0B1D07">
              <w:rPr>
                <w:b/>
                <w:bCs/>
                <w:sz w:val="16"/>
                <w:szCs w:val="16"/>
              </w:rPr>
              <w:t xml:space="preserve">MOB              : 7483118413                                                                                                                                                   </w:t>
            </w:r>
          </w:p>
          <w:p w14:paraId="045007B1" w14:textId="18448387" w:rsidR="000B1D07" w:rsidRPr="000E14DF" w:rsidRDefault="000B1D07" w:rsidP="000B1D07">
            <w:pPr>
              <w:rPr>
                <w:b/>
                <w:bCs/>
              </w:rPr>
            </w:pPr>
            <w:r w:rsidRPr="000B1D07">
              <w:rPr>
                <w:b/>
                <w:bCs/>
                <w:sz w:val="16"/>
                <w:szCs w:val="16"/>
              </w:rPr>
              <w:t>EMAIL ID</w:t>
            </w:r>
            <w:r>
              <w:t xml:space="preserve">     </w:t>
            </w:r>
            <w:r w:rsidRPr="00B017D1">
              <w:rPr>
                <w:b/>
                <w:bCs/>
              </w:rPr>
              <w:t xml:space="preserve"> :</w:t>
            </w:r>
            <w:r>
              <w:t xml:space="preserve"> </w:t>
            </w:r>
            <w:r w:rsidRPr="000B1D07">
              <w:rPr>
                <w:b/>
                <w:bCs/>
                <w:sz w:val="16"/>
                <w:szCs w:val="16"/>
              </w:rPr>
              <w:t>patagarprakash500@gmail.com</w:t>
            </w:r>
          </w:p>
          <w:p w14:paraId="63AC7B00" w14:textId="2C791029" w:rsidR="000B1D07" w:rsidRDefault="000B1D07" w:rsidP="000B1D07">
            <w:pPr>
              <w:pStyle w:val="Subtitle"/>
              <w:rPr>
                <w:b/>
                <w:bCs/>
                <w:i/>
                <w:iCs/>
                <w:color w:val="832458" w:themeColor="accent1" w:themeShade="80"/>
                <w:sz w:val="18"/>
                <w:szCs w:val="18"/>
              </w:rPr>
            </w:pPr>
            <w:r w:rsidRPr="0058475D">
              <w:rPr>
                <w:b/>
                <w:bCs/>
                <w:i/>
                <w:iCs/>
                <w:color w:val="832458" w:themeColor="accent1" w:themeShade="80"/>
                <w:sz w:val="18"/>
                <w:szCs w:val="18"/>
              </w:rPr>
              <w:t>SKILLS</w:t>
            </w:r>
            <w:r w:rsidR="00EB50AC">
              <w:rPr>
                <w:b/>
                <w:bCs/>
                <w:i/>
                <w:iCs/>
                <w:color w:val="832458" w:themeColor="accent1" w:themeShade="80"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color w:val="832458" w:themeColor="accent1" w:themeShade="80"/>
                <w:sz w:val="18"/>
                <w:szCs w:val="18"/>
              </w:rPr>
              <w:t>:</w:t>
            </w:r>
          </w:p>
          <w:p w14:paraId="6AF793A0" w14:textId="77777777" w:rsidR="000B1D07" w:rsidRDefault="000B1D07" w:rsidP="000B1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r w:rsidRPr="0058475D">
              <w:rPr>
                <w:sz w:val="16"/>
                <w:szCs w:val="16"/>
              </w:rPr>
              <w:t>Basic Computer</w:t>
            </w:r>
          </w:p>
          <w:p w14:paraId="36E75F28" w14:textId="77777777" w:rsidR="000B1D07" w:rsidRDefault="000B1D07" w:rsidP="000B1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.Multisim</w:t>
            </w:r>
          </w:p>
          <w:p w14:paraId="653A4916" w14:textId="77777777" w:rsidR="000B1D07" w:rsidRDefault="000B1D07" w:rsidP="000B1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.Pcb Design</w:t>
            </w:r>
          </w:p>
          <w:p w14:paraId="0812BCBE" w14:textId="77777777" w:rsidR="000B1D07" w:rsidRDefault="000B1D07" w:rsidP="000B1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.Mat Lab</w:t>
            </w:r>
          </w:p>
          <w:p w14:paraId="51DF8024" w14:textId="77777777" w:rsidR="000B1D07" w:rsidRDefault="000B1D07" w:rsidP="000B1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.Protues</w:t>
            </w:r>
          </w:p>
          <w:p w14:paraId="0643CAFC" w14:textId="77777777" w:rsidR="000B1D07" w:rsidRDefault="000B1D07" w:rsidP="000B1D07">
            <w:pPr>
              <w:rPr>
                <w:sz w:val="16"/>
                <w:szCs w:val="16"/>
              </w:rPr>
            </w:pPr>
          </w:p>
          <w:p w14:paraId="71CEDA38" w14:textId="77777777" w:rsidR="000B1D07" w:rsidRDefault="000B1D07" w:rsidP="000B1D07">
            <w:pPr>
              <w:rPr>
                <w:color w:val="832458" w:themeColor="accent1" w:themeShade="80"/>
                <w:sz w:val="18"/>
                <w:szCs w:val="18"/>
              </w:rPr>
            </w:pPr>
            <w:r w:rsidRPr="0058475D">
              <w:rPr>
                <w:color w:val="832458" w:themeColor="accent1" w:themeShade="80"/>
                <w:sz w:val="18"/>
                <w:szCs w:val="18"/>
              </w:rPr>
              <w:t>STRENGTHS</w:t>
            </w:r>
          </w:p>
          <w:p w14:paraId="27968AC9" w14:textId="77777777" w:rsidR="000B1D07" w:rsidRDefault="000B1D07" w:rsidP="000B1D07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</w:t>
            </w:r>
            <w:r w:rsidRPr="0058475D">
              <w:rPr>
                <w:b/>
                <w:bCs/>
                <w:color w:val="000000" w:themeColor="text1"/>
                <w:sz w:val="16"/>
                <w:szCs w:val="16"/>
              </w:rPr>
              <w:t>Team Work</w:t>
            </w:r>
          </w:p>
          <w:p w14:paraId="5556FEFC" w14:textId="77777777" w:rsidR="000B1D07" w:rsidRPr="0058475D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58475D">
              <w:rPr>
                <w:b/>
                <w:bCs/>
                <w:sz w:val="16"/>
                <w:szCs w:val="16"/>
              </w:rPr>
              <w:t>.Self confidence and self learning</w:t>
            </w:r>
          </w:p>
          <w:p w14:paraId="0580EBB5" w14:textId="77777777" w:rsidR="000B1D07" w:rsidRPr="0058475D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58475D">
              <w:rPr>
                <w:b/>
                <w:bCs/>
                <w:sz w:val="16"/>
                <w:szCs w:val="16"/>
              </w:rPr>
              <w:t>.Leadership quality</w:t>
            </w:r>
          </w:p>
          <w:p w14:paraId="3DDF3048" w14:textId="77777777" w:rsidR="000B1D07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58475D">
              <w:rPr>
                <w:b/>
                <w:bCs/>
                <w:sz w:val="16"/>
                <w:szCs w:val="16"/>
              </w:rPr>
              <w:t>.Managing ability</w:t>
            </w:r>
          </w:p>
          <w:p w14:paraId="364C1678" w14:textId="77777777" w:rsidR="000B1D07" w:rsidRPr="0058475D" w:rsidRDefault="000B1D07" w:rsidP="000B1D0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.Hard Working ability</w:t>
            </w:r>
          </w:p>
          <w:p w14:paraId="3B2C2BB4" w14:textId="77777777" w:rsidR="000B1D07" w:rsidRPr="000B1D07" w:rsidRDefault="000B1D07" w:rsidP="000B1D07">
            <w:pPr>
              <w:rPr>
                <w:lang w:val="en-AU" w:eastAsia="en-AU"/>
              </w:rPr>
            </w:pPr>
          </w:p>
          <w:p w14:paraId="0574D3D4" w14:textId="77777777" w:rsidR="000B1D07" w:rsidRPr="000B1D07" w:rsidRDefault="000B1D07" w:rsidP="000B1D07">
            <w:pPr>
              <w:rPr>
                <w:lang w:val="en-AU" w:eastAsia="en-AU"/>
              </w:rPr>
            </w:pPr>
          </w:p>
          <w:p w14:paraId="0A8C4B75" w14:textId="77777777" w:rsidR="000B1D07" w:rsidRPr="000B1D07" w:rsidRDefault="000B1D07" w:rsidP="000B1D07">
            <w:pPr>
              <w:rPr>
                <w:lang w:val="en-AU" w:eastAsia="en-AU"/>
              </w:rPr>
            </w:pPr>
          </w:p>
          <w:p w14:paraId="41A6CA2B" w14:textId="77777777" w:rsidR="000B1D07" w:rsidRPr="000B1D07" w:rsidRDefault="000B1D07" w:rsidP="000B1D07">
            <w:pPr>
              <w:rPr>
                <w:lang w:val="en-AU" w:eastAsia="en-AU"/>
              </w:rPr>
            </w:pPr>
          </w:p>
          <w:p w14:paraId="31C12BE8" w14:textId="77777777" w:rsidR="000B1D07" w:rsidRDefault="000B1D07" w:rsidP="000B1D07"/>
          <w:p w14:paraId="67F3369C" w14:textId="5ABE200C" w:rsidR="000B1D07" w:rsidRPr="000B1D07" w:rsidRDefault="000B1D07" w:rsidP="000B1D07">
            <w:pPr>
              <w:tabs>
                <w:tab w:val="left" w:pos="2871"/>
              </w:tabs>
              <w:rPr>
                <w:lang w:val="en-AU" w:eastAsia="en-AU"/>
              </w:rPr>
            </w:pPr>
            <w:r>
              <w:rPr>
                <w:lang w:val="en-AU" w:eastAsia="en-AU"/>
              </w:rPr>
              <w:tab/>
            </w:r>
          </w:p>
        </w:tc>
        <w:tc>
          <w:tcPr>
            <w:tcW w:w="270" w:type="dxa"/>
          </w:tcPr>
          <w:p w14:paraId="7882F7C1" w14:textId="77777777" w:rsidR="00B1227E" w:rsidRDefault="00B1227E" w:rsidP="00EE259E"/>
        </w:tc>
        <w:tc>
          <w:tcPr>
            <w:tcW w:w="5534" w:type="dxa"/>
          </w:tcPr>
          <w:p w14:paraId="58950613" w14:textId="77777777" w:rsidR="00844830" w:rsidRDefault="00844830" w:rsidP="00844830">
            <w:pPr>
              <w:rPr>
                <w:b/>
                <w:bCs/>
                <w:u w:val="double"/>
              </w:rPr>
            </w:pPr>
          </w:p>
          <w:p w14:paraId="53480D35" w14:textId="3481BD82" w:rsidR="00844830" w:rsidRPr="00844830" w:rsidRDefault="00844830" w:rsidP="00844830">
            <w:pPr>
              <w:rPr>
                <w:b/>
                <w:bCs/>
                <w:color w:val="832458" w:themeColor="accent1" w:themeShade="80"/>
                <w:sz w:val="22"/>
                <w:szCs w:val="22"/>
                <w:u w:val="double"/>
              </w:rPr>
            </w:pPr>
            <w:r w:rsidRPr="00844830">
              <w:rPr>
                <w:b/>
                <w:bCs/>
                <w:color w:val="832458" w:themeColor="accent1" w:themeShade="80"/>
                <w:sz w:val="22"/>
                <w:szCs w:val="22"/>
                <w:u w:val="double"/>
              </w:rPr>
              <w:t>PRAKASH  N PATAGAR</w:t>
            </w:r>
          </w:p>
          <w:p w14:paraId="52C57D8A" w14:textId="77777777" w:rsidR="00844830" w:rsidRDefault="00844830" w:rsidP="00844830">
            <w:pPr>
              <w:rPr>
                <w:b/>
                <w:bCs/>
                <w:u w:val="double"/>
              </w:rPr>
            </w:pPr>
          </w:p>
          <w:p w14:paraId="110AFCA8" w14:textId="35DA7E2B" w:rsidR="00844830" w:rsidRPr="00844830" w:rsidRDefault="00844830" w:rsidP="00844830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  <w:r w:rsidRPr="00844830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CAREER  OBJECTIVE:</w:t>
            </w:r>
          </w:p>
          <w:p w14:paraId="6D8B684F" w14:textId="77777777" w:rsidR="00844830" w:rsidRPr="00844830" w:rsidRDefault="00844830" w:rsidP="00844830">
            <w:pPr>
              <w:rPr>
                <w:b/>
                <w:bCs/>
                <w:sz w:val="16"/>
                <w:szCs w:val="16"/>
              </w:rPr>
            </w:pPr>
            <w:r w:rsidRPr="00844830">
              <w:rPr>
                <w:b/>
                <w:bCs/>
                <w:sz w:val="16"/>
                <w:szCs w:val="16"/>
              </w:rPr>
              <w:t>Seeking  a  quality environment  where my knowledge can be shared looking for the opportunity where I can prove my quality and responsible position that will impact company’s development and enrich professional skills.</w:t>
            </w:r>
          </w:p>
          <w:p w14:paraId="5F15ABCE" w14:textId="77777777" w:rsidR="00844830" w:rsidRDefault="00844830" w:rsidP="00844830">
            <w:pPr>
              <w:rPr>
                <w:color w:val="832458" w:themeColor="accent1" w:themeShade="80"/>
                <w:sz w:val="18"/>
                <w:szCs w:val="18"/>
                <w:u w:val="double"/>
              </w:rPr>
            </w:pPr>
          </w:p>
          <w:p w14:paraId="451FC573" w14:textId="77777777" w:rsidR="00844830" w:rsidRPr="00844830" w:rsidRDefault="00844830" w:rsidP="00844830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  <w:r w:rsidRPr="00844830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DIPLOMA: ELECTRONIC AND COMMUNICATION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1868"/>
              <w:gridCol w:w="2193"/>
            </w:tblGrid>
            <w:tr w:rsidR="00844830" w14:paraId="0835FE7F" w14:textId="77777777" w:rsidTr="00844830">
              <w:trPr>
                <w:trHeight w:val="292"/>
              </w:trPr>
              <w:tc>
                <w:tcPr>
                  <w:tcW w:w="909" w:type="dxa"/>
                </w:tcPr>
                <w:p w14:paraId="6EE6A15E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SEM</w:t>
                  </w:r>
                </w:p>
              </w:tc>
              <w:tc>
                <w:tcPr>
                  <w:tcW w:w="1868" w:type="dxa"/>
                </w:tcPr>
                <w:p w14:paraId="20C99620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SGPA</w:t>
                  </w:r>
                </w:p>
              </w:tc>
              <w:tc>
                <w:tcPr>
                  <w:tcW w:w="2193" w:type="dxa"/>
                </w:tcPr>
                <w:p w14:paraId="70911094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RESULT</w:t>
                  </w:r>
                </w:p>
              </w:tc>
            </w:tr>
            <w:tr w:rsidR="00844830" w14:paraId="3D95F23B" w14:textId="77777777" w:rsidTr="00844830">
              <w:trPr>
                <w:trHeight w:val="300"/>
              </w:trPr>
              <w:tc>
                <w:tcPr>
                  <w:tcW w:w="909" w:type="dxa"/>
                </w:tcPr>
                <w:p w14:paraId="1A710403" w14:textId="77777777" w:rsidR="00844830" w:rsidRPr="00844830" w:rsidRDefault="00844830" w:rsidP="00844830">
                  <w:pPr>
                    <w:rPr>
                      <w:rFonts w:ascii="MS Gothic" w:eastAsia="MS Gothic" w:hAnsi="MS Gothic"/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rFonts w:ascii="MS Gothic" w:eastAsia="MS Gothic" w:hAnsi="MS Gothic" w:hint="eastAsia"/>
                      <w:b/>
                      <w:bCs/>
                      <w:sz w:val="16"/>
                      <w:szCs w:val="16"/>
                    </w:rPr>
                    <w:t>Ⅰ</w:t>
                  </w:r>
                </w:p>
              </w:tc>
              <w:tc>
                <w:tcPr>
                  <w:tcW w:w="1868" w:type="dxa"/>
                </w:tcPr>
                <w:p w14:paraId="7CB3B191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 xml:space="preserve">7.56    </w:t>
                  </w:r>
                </w:p>
              </w:tc>
              <w:tc>
                <w:tcPr>
                  <w:tcW w:w="2193" w:type="dxa"/>
                </w:tcPr>
                <w:p w14:paraId="14AFF6A6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First Class</w:t>
                  </w:r>
                </w:p>
              </w:tc>
            </w:tr>
            <w:tr w:rsidR="00844830" w14:paraId="40CB3731" w14:textId="77777777" w:rsidTr="00844830">
              <w:trPr>
                <w:trHeight w:val="300"/>
              </w:trPr>
              <w:tc>
                <w:tcPr>
                  <w:tcW w:w="909" w:type="dxa"/>
                </w:tcPr>
                <w:p w14:paraId="3C7A968D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rFonts w:ascii="MS Gothic" w:eastAsia="MS Gothic" w:hAnsi="MS Gothic" w:hint="eastAsia"/>
                      <w:b/>
                      <w:bCs/>
                      <w:sz w:val="16"/>
                      <w:szCs w:val="16"/>
                    </w:rPr>
                    <w:t>Ⅱ</w:t>
                  </w:r>
                </w:p>
              </w:tc>
              <w:tc>
                <w:tcPr>
                  <w:tcW w:w="1868" w:type="dxa"/>
                </w:tcPr>
                <w:p w14:paraId="45EE8640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 xml:space="preserve">8.18  </w:t>
                  </w:r>
                </w:p>
              </w:tc>
              <w:tc>
                <w:tcPr>
                  <w:tcW w:w="2193" w:type="dxa"/>
                </w:tcPr>
                <w:p w14:paraId="6AA115B9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distinction</w:t>
                  </w:r>
                </w:p>
              </w:tc>
            </w:tr>
            <w:tr w:rsidR="00844830" w14:paraId="060DF5FF" w14:textId="77777777" w:rsidTr="00844830">
              <w:trPr>
                <w:trHeight w:val="300"/>
              </w:trPr>
              <w:tc>
                <w:tcPr>
                  <w:tcW w:w="909" w:type="dxa"/>
                </w:tcPr>
                <w:p w14:paraId="4F113C99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rFonts w:ascii="MS Gothic" w:eastAsia="MS Gothic" w:hAnsi="MS Gothic" w:hint="eastAsia"/>
                      <w:b/>
                      <w:bCs/>
                      <w:sz w:val="16"/>
                      <w:szCs w:val="16"/>
                    </w:rPr>
                    <w:t>Ⅲ</w:t>
                  </w:r>
                </w:p>
              </w:tc>
              <w:tc>
                <w:tcPr>
                  <w:tcW w:w="1868" w:type="dxa"/>
                </w:tcPr>
                <w:p w14:paraId="634EA5B4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8.31</w:t>
                  </w:r>
                </w:p>
              </w:tc>
              <w:tc>
                <w:tcPr>
                  <w:tcW w:w="2193" w:type="dxa"/>
                </w:tcPr>
                <w:p w14:paraId="5B37C859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distinction</w:t>
                  </w:r>
                </w:p>
              </w:tc>
            </w:tr>
            <w:tr w:rsidR="00844830" w14:paraId="2D2A537B" w14:textId="77777777" w:rsidTr="00844830">
              <w:trPr>
                <w:trHeight w:val="292"/>
              </w:trPr>
              <w:tc>
                <w:tcPr>
                  <w:tcW w:w="909" w:type="dxa"/>
                </w:tcPr>
                <w:p w14:paraId="60A2EE2F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rFonts w:ascii="MS Gothic" w:eastAsia="MS Gothic" w:hAnsi="MS Gothic" w:hint="eastAsia"/>
                      <w:b/>
                      <w:bCs/>
                      <w:sz w:val="16"/>
                      <w:szCs w:val="16"/>
                    </w:rPr>
                    <w:t>Ⅳ</w:t>
                  </w:r>
                </w:p>
              </w:tc>
              <w:tc>
                <w:tcPr>
                  <w:tcW w:w="1868" w:type="dxa"/>
                </w:tcPr>
                <w:p w14:paraId="659863E7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9.00</w:t>
                  </w:r>
                </w:p>
              </w:tc>
              <w:tc>
                <w:tcPr>
                  <w:tcW w:w="2193" w:type="dxa"/>
                </w:tcPr>
                <w:p w14:paraId="223D852A" w14:textId="77777777" w:rsidR="00844830" w:rsidRPr="00844830" w:rsidRDefault="00844830" w:rsidP="00844830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844830">
                    <w:rPr>
                      <w:b/>
                      <w:bCs/>
                      <w:sz w:val="16"/>
                      <w:szCs w:val="16"/>
                    </w:rPr>
                    <w:t>distinction</w:t>
                  </w:r>
                </w:p>
              </w:tc>
            </w:tr>
          </w:tbl>
          <w:p w14:paraId="26BF479C" w14:textId="77777777" w:rsidR="00844830" w:rsidRDefault="00844830" w:rsidP="00844830">
            <w:pPr>
              <w:rPr>
                <w:color w:val="832458" w:themeColor="accent1" w:themeShade="80"/>
                <w:sz w:val="18"/>
                <w:szCs w:val="18"/>
                <w:u w:val="double"/>
              </w:rPr>
            </w:pPr>
            <w:r>
              <w:rPr>
                <w:b/>
                <w:bCs/>
              </w:rPr>
              <w:br w:type="page"/>
            </w:r>
          </w:p>
          <w:p w14:paraId="3869197D" w14:textId="63F1A8BD" w:rsidR="00844830" w:rsidRPr="000B1D07" w:rsidRDefault="00844830" w:rsidP="00844830">
            <w:pPr>
              <w:rPr>
                <w:b/>
                <w:bCs/>
              </w:rPr>
            </w:pPr>
            <w:r w:rsidRPr="00844830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EDUCATIONAL &amp;QUALIFICATION:</w:t>
            </w:r>
            <w:r w:rsidR="000C538C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s</w:t>
            </w:r>
          </w:p>
          <w:p w14:paraId="3303B185" w14:textId="77777777" w:rsidR="00844830" w:rsidRPr="0058475D" w:rsidRDefault="00844830" w:rsidP="00844830">
            <w:pPr>
              <w:rPr>
                <w:b/>
                <w:bCs/>
                <w:i/>
                <w:iCs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margin" w:tblpY="-49"/>
              <w:tblOverlap w:val="never"/>
              <w:tblW w:w="5524" w:type="dxa"/>
              <w:tblLook w:val="04A0" w:firstRow="1" w:lastRow="0" w:firstColumn="1" w:lastColumn="0" w:noHBand="0" w:noVBand="1"/>
            </w:tblPr>
            <w:tblGrid>
              <w:gridCol w:w="1057"/>
              <w:gridCol w:w="1057"/>
              <w:gridCol w:w="1142"/>
              <w:gridCol w:w="972"/>
              <w:gridCol w:w="1296"/>
            </w:tblGrid>
            <w:tr w:rsidR="00844830" w:rsidRPr="0058475D" w14:paraId="379F777B" w14:textId="77777777" w:rsidTr="00723255">
              <w:trPr>
                <w:trHeight w:val="98"/>
              </w:trPr>
              <w:tc>
                <w:tcPr>
                  <w:tcW w:w="1057" w:type="dxa"/>
                </w:tcPr>
                <w:p w14:paraId="2FBDFE61" w14:textId="77777777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1057" w:type="dxa"/>
                </w:tcPr>
                <w:p w14:paraId="26D49885" w14:textId="77777777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SCHOOL/COLLEGE</w:t>
                  </w:r>
                </w:p>
              </w:tc>
              <w:tc>
                <w:tcPr>
                  <w:tcW w:w="1142" w:type="dxa"/>
                </w:tcPr>
                <w:p w14:paraId="44EBF285" w14:textId="77777777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972" w:type="dxa"/>
                </w:tcPr>
                <w:p w14:paraId="2AC3A7BE" w14:textId="77777777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1296" w:type="dxa"/>
                </w:tcPr>
                <w:p w14:paraId="2F06EC2E" w14:textId="77777777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PERCENTAGE</w:t>
                  </w:r>
                </w:p>
              </w:tc>
            </w:tr>
            <w:tr w:rsidR="00844830" w:rsidRPr="0058475D" w14:paraId="76D6EC11" w14:textId="77777777" w:rsidTr="00723255">
              <w:trPr>
                <w:trHeight w:val="190"/>
              </w:trPr>
              <w:tc>
                <w:tcPr>
                  <w:tcW w:w="1057" w:type="dxa"/>
                </w:tcPr>
                <w:p w14:paraId="7BB76A32" w14:textId="7B387416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     </w:t>
                  </w:r>
                  <w:r w:rsidR="00494A49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PUC</w:t>
                  </w:r>
                </w:p>
              </w:tc>
              <w:tc>
                <w:tcPr>
                  <w:tcW w:w="1057" w:type="dxa"/>
                </w:tcPr>
                <w:p w14:paraId="4671E910" w14:textId="77777777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Janata Vidhyalaya</w:t>
                  </w:r>
                </w:p>
                <w:p w14:paraId="1B06F00B" w14:textId="77777777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  Kadatoka</w:t>
                  </w:r>
                </w:p>
              </w:tc>
              <w:tc>
                <w:tcPr>
                  <w:tcW w:w="1142" w:type="dxa"/>
                </w:tcPr>
                <w:p w14:paraId="71BEFA66" w14:textId="77777777" w:rsidR="00844830" w:rsidRDefault="00494A49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Department of Pre-University </w:t>
                  </w:r>
                </w:p>
                <w:p w14:paraId="743398AE" w14:textId="3B51AAE1" w:rsidR="00494A49" w:rsidRPr="000B1D07" w:rsidRDefault="00494A49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Education</w:t>
                  </w:r>
                </w:p>
              </w:tc>
              <w:tc>
                <w:tcPr>
                  <w:tcW w:w="972" w:type="dxa"/>
                </w:tcPr>
                <w:p w14:paraId="7A753E5F" w14:textId="4BFB731D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20</w:t>
                  </w:r>
                  <w:r w:rsidR="00494A49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21</w:t>
                  </w: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-202</w:t>
                  </w:r>
                  <w:r w:rsidR="00494A49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96" w:type="dxa"/>
                </w:tcPr>
                <w:p w14:paraId="7EE6C9C1" w14:textId="459523AD" w:rsidR="00844830" w:rsidRPr="000B1D07" w:rsidRDefault="00494A49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68%</w:t>
                  </w:r>
                </w:p>
              </w:tc>
            </w:tr>
            <w:tr w:rsidR="00844830" w:rsidRPr="0058475D" w14:paraId="7D51F89E" w14:textId="77777777" w:rsidTr="00723255">
              <w:trPr>
                <w:trHeight w:val="595"/>
              </w:trPr>
              <w:tc>
                <w:tcPr>
                  <w:tcW w:w="1057" w:type="dxa"/>
                </w:tcPr>
                <w:p w14:paraId="2E2B4B3A" w14:textId="32B10EF2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     </w:t>
                  </w:r>
                  <w:r w:rsidR="00494A49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SSLC</w:t>
                  </w:r>
                </w:p>
              </w:tc>
              <w:tc>
                <w:tcPr>
                  <w:tcW w:w="1057" w:type="dxa"/>
                </w:tcPr>
                <w:p w14:paraId="4DF1BE12" w14:textId="39829CC2" w:rsidR="00844830" w:rsidRPr="000B1D07" w:rsidRDefault="000B1D07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Janata Vidhyalaya Kadatoka</w:t>
                  </w:r>
                </w:p>
              </w:tc>
              <w:tc>
                <w:tcPr>
                  <w:tcW w:w="1142" w:type="dxa"/>
                </w:tcPr>
                <w:p w14:paraId="4E1595C0" w14:textId="1FA54E7D" w:rsidR="00844830" w:rsidRPr="000B1D07" w:rsidRDefault="00DD637A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KSEEB</w:t>
                  </w:r>
                </w:p>
              </w:tc>
              <w:tc>
                <w:tcPr>
                  <w:tcW w:w="972" w:type="dxa"/>
                </w:tcPr>
                <w:p w14:paraId="2D1EBF18" w14:textId="1BF1B4D5" w:rsidR="00844830" w:rsidRPr="000B1D07" w:rsidRDefault="00844830" w:rsidP="00844830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20</w:t>
                  </w:r>
                  <w:r w:rsidR="00DD637A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19</w:t>
                  </w:r>
                  <w:r w:rsidRPr="000B1D07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-202</w:t>
                  </w:r>
                  <w:r w:rsidR="00DD637A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96" w:type="dxa"/>
                </w:tcPr>
                <w:p w14:paraId="0F95B51E" w14:textId="1E4173C2" w:rsidR="00844830" w:rsidRPr="000B1D07" w:rsidRDefault="00DD637A" w:rsidP="00DD637A">
                  <w:pPr>
                    <w:spacing w:line="360" w:lineRule="auto"/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75%</w:t>
                  </w:r>
                </w:p>
              </w:tc>
            </w:tr>
          </w:tbl>
          <w:p w14:paraId="53679555" w14:textId="70ADF03B" w:rsidR="00B1227E" w:rsidRPr="00B20D41" w:rsidRDefault="00B1227E" w:rsidP="00CF61BE">
            <w:pPr>
              <w:pStyle w:val="Subtitle"/>
            </w:pPr>
          </w:p>
        </w:tc>
      </w:tr>
      <w:tr w:rsidR="00B1227E" w14:paraId="6BF588A8" w14:textId="77777777" w:rsidTr="00B1227E">
        <w:trPr>
          <w:trHeight w:val="4715"/>
        </w:trPr>
        <w:tc>
          <w:tcPr>
            <w:tcW w:w="4410" w:type="dxa"/>
            <w:vMerge/>
          </w:tcPr>
          <w:p w14:paraId="612C5295" w14:textId="77777777" w:rsidR="00B1227E" w:rsidRPr="008C6805" w:rsidRDefault="00B1227E" w:rsidP="00EE259E"/>
        </w:tc>
        <w:tc>
          <w:tcPr>
            <w:tcW w:w="270" w:type="dxa"/>
          </w:tcPr>
          <w:p w14:paraId="7C690168" w14:textId="77777777" w:rsidR="00B1227E" w:rsidRDefault="00B1227E" w:rsidP="00EE259E"/>
        </w:tc>
        <w:tc>
          <w:tcPr>
            <w:tcW w:w="5534" w:type="dxa"/>
          </w:tcPr>
          <w:p w14:paraId="3CB0402E" w14:textId="3FF0CDA1" w:rsidR="000B1D07" w:rsidRPr="000B1D07" w:rsidRDefault="000B1D07" w:rsidP="000B1D07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  <w:r w:rsidRPr="000B1D07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PERSONAL INFORMATION</w:t>
            </w:r>
            <w: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:</w:t>
            </w:r>
          </w:p>
          <w:p w14:paraId="509AF4A9" w14:textId="5206E2AC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FATHER’S NAME           :  </w:t>
            </w:r>
            <w:r>
              <w:rPr>
                <w:b/>
                <w:bCs/>
                <w:sz w:val="16"/>
                <w:szCs w:val="16"/>
              </w:rPr>
              <w:t>Narayan K Patagar</w:t>
            </w:r>
          </w:p>
          <w:p w14:paraId="63A8C9F7" w14:textId="155366B5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MOTHER  NAME           :  </w:t>
            </w:r>
            <w:r>
              <w:rPr>
                <w:b/>
                <w:bCs/>
                <w:sz w:val="16"/>
                <w:szCs w:val="16"/>
              </w:rPr>
              <w:t>Manji N Patagar</w:t>
            </w:r>
          </w:p>
          <w:p w14:paraId="5D58E903" w14:textId="547608A1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DATE OF BIRTH             :  </w:t>
            </w:r>
            <w:r>
              <w:rPr>
                <w:b/>
                <w:bCs/>
                <w:sz w:val="16"/>
                <w:szCs w:val="16"/>
              </w:rPr>
              <w:t>30</w:t>
            </w:r>
            <w:r w:rsidRPr="00D06504">
              <w:rPr>
                <w:b/>
                <w:bCs/>
                <w:sz w:val="16"/>
                <w:szCs w:val="16"/>
              </w:rPr>
              <w:t>-</w:t>
            </w:r>
            <w:r>
              <w:rPr>
                <w:b/>
                <w:bCs/>
                <w:sz w:val="16"/>
                <w:szCs w:val="16"/>
              </w:rPr>
              <w:t>04</w:t>
            </w:r>
            <w:r w:rsidRPr="00D06504">
              <w:rPr>
                <w:b/>
                <w:bCs/>
                <w:sz w:val="16"/>
                <w:szCs w:val="16"/>
              </w:rPr>
              <w:t>-200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  <w:p w14:paraId="36F00197" w14:textId="6D0A3351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GENDER                        :  Male</w:t>
            </w:r>
          </w:p>
          <w:p w14:paraId="3079CE1B" w14:textId="3B5FA2D6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NATIONALITY                :  Indian</w:t>
            </w:r>
          </w:p>
          <w:p w14:paraId="4BE4A9E4" w14:textId="5EF6C1AF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LANGUAGE KNOWN    : Kannada, English, Hindi</w:t>
            </w:r>
          </w:p>
          <w:p w14:paraId="1E565FA1" w14:textId="02522D8D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RELIGION                       :  Hindu</w:t>
            </w:r>
          </w:p>
          <w:p w14:paraId="729F681F" w14:textId="6C6ACBD0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HOBBIES                     </w:t>
            </w:r>
            <w:r w:rsidR="00494A49">
              <w:rPr>
                <w:b/>
                <w:bCs/>
                <w:sz w:val="16"/>
                <w:szCs w:val="16"/>
              </w:rPr>
              <w:t xml:space="preserve">   </w:t>
            </w:r>
            <w:r w:rsidRPr="00D06504">
              <w:rPr>
                <w:b/>
                <w:bCs/>
                <w:sz w:val="16"/>
                <w:szCs w:val="16"/>
              </w:rPr>
              <w:t xml:space="preserve"> :  Sports, Reading Stroies,</w:t>
            </w:r>
          </w:p>
          <w:p w14:paraId="686A55C9" w14:textId="77777777" w:rsidR="000B1D07" w:rsidRPr="0058475D" w:rsidRDefault="000B1D07" w:rsidP="000B1D07">
            <w:pPr>
              <w:rPr>
                <w:i/>
                <w:iCs/>
                <w:sz w:val="16"/>
                <w:szCs w:val="16"/>
              </w:rPr>
            </w:pPr>
          </w:p>
          <w:p w14:paraId="5269E8D8" w14:textId="77777777" w:rsidR="000B1D07" w:rsidRPr="00D06504" w:rsidRDefault="000B1D07" w:rsidP="000B1D07">
            <w:pPr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</w:pPr>
            <w:r w:rsidRPr="00D06504">
              <w:rPr>
                <w:b/>
                <w:bCs/>
                <w:color w:val="832458" w:themeColor="accent1" w:themeShade="80"/>
                <w:sz w:val="18"/>
                <w:szCs w:val="18"/>
                <w:u w:val="double"/>
              </w:rPr>
              <w:t>DECLARATION:</w:t>
            </w:r>
          </w:p>
          <w:p w14:paraId="441684BB" w14:textId="77777777" w:rsidR="000B1D07" w:rsidRPr="00D06504" w:rsidRDefault="000B1D07" w:rsidP="000B1D07">
            <w:pPr>
              <w:rPr>
                <w:sz w:val="16"/>
                <w:szCs w:val="16"/>
              </w:rPr>
            </w:pPr>
            <w:r w:rsidRPr="00D06504">
              <w:rPr>
                <w:sz w:val="16"/>
                <w:szCs w:val="16"/>
              </w:rPr>
              <w:t>I hereby  declare that all the information furnished above is correct to the best of my knowledge and belief.</w:t>
            </w:r>
          </w:p>
          <w:p w14:paraId="2EEEC0BE" w14:textId="32BCFC45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 xml:space="preserve">                                                           </w:t>
            </w:r>
            <w:r>
              <w:rPr>
                <w:b/>
                <w:bCs/>
                <w:sz w:val="16"/>
                <w:szCs w:val="16"/>
              </w:rPr>
              <w:t xml:space="preserve">                      </w:t>
            </w:r>
            <w:r w:rsidRPr="00D06504">
              <w:rPr>
                <w:b/>
                <w:bCs/>
                <w:sz w:val="16"/>
                <w:szCs w:val="16"/>
              </w:rPr>
              <w:t xml:space="preserve">  Your Faithfully</w:t>
            </w:r>
            <w:r w:rsidR="00DD637A">
              <w:rPr>
                <w:b/>
                <w:bCs/>
                <w:sz w:val="16"/>
                <w:szCs w:val="16"/>
              </w:rPr>
              <w:t>,</w:t>
            </w:r>
          </w:p>
          <w:p w14:paraId="18650574" w14:textId="5DAD17C7" w:rsidR="000B1D07" w:rsidRDefault="000B1D07" w:rsidP="000B1D07">
            <w:r w:rsidRPr="00D06504">
              <w:rPr>
                <w:b/>
                <w:bCs/>
                <w:sz w:val="16"/>
                <w:szCs w:val="16"/>
              </w:rPr>
              <w:t xml:space="preserve">                                                                      </w:t>
            </w:r>
            <w:r>
              <w:rPr>
                <w:b/>
                <w:bCs/>
                <w:sz w:val="16"/>
                <w:szCs w:val="16"/>
              </w:rPr>
              <w:t xml:space="preserve">              Prakash </w:t>
            </w:r>
            <w:r w:rsidR="00494A49"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atagar</w:t>
            </w:r>
          </w:p>
          <w:p w14:paraId="768EF11A" w14:textId="77777777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PLACE:</w:t>
            </w:r>
          </w:p>
          <w:p w14:paraId="64C47AF6" w14:textId="77777777" w:rsidR="000B1D07" w:rsidRPr="00D06504" w:rsidRDefault="000B1D07" w:rsidP="000B1D07">
            <w:pPr>
              <w:rPr>
                <w:b/>
                <w:bCs/>
                <w:sz w:val="16"/>
                <w:szCs w:val="16"/>
              </w:rPr>
            </w:pPr>
            <w:r w:rsidRPr="00D06504">
              <w:rPr>
                <w:b/>
                <w:bCs/>
                <w:sz w:val="16"/>
                <w:szCs w:val="16"/>
              </w:rPr>
              <w:t>DATE:</w:t>
            </w:r>
          </w:p>
          <w:p w14:paraId="66EB4CFE" w14:textId="48A20819" w:rsidR="00B1227E" w:rsidRPr="004700A9" w:rsidRDefault="00B1227E" w:rsidP="00CF61BE">
            <w:pPr>
              <w:rPr>
                <w:b/>
                <w:bCs/>
              </w:rPr>
            </w:pPr>
          </w:p>
        </w:tc>
      </w:tr>
      <w:tr w:rsidR="00843C1C" w14:paraId="671BFEB7" w14:textId="77777777" w:rsidTr="00B1227E">
        <w:trPr>
          <w:trHeight w:val="8117"/>
        </w:trPr>
        <w:tc>
          <w:tcPr>
            <w:tcW w:w="4410" w:type="dxa"/>
          </w:tcPr>
          <w:p w14:paraId="24C8A59F" w14:textId="284A201E" w:rsidR="00843C1C" w:rsidRPr="00A41BD5" w:rsidRDefault="00843C1C" w:rsidP="00EE259E"/>
        </w:tc>
        <w:tc>
          <w:tcPr>
            <w:tcW w:w="270" w:type="dxa"/>
          </w:tcPr>
          <w:p w14:paraId="40867D08" w14:textId="77777777" w:rsidR="00843C1C" w:rsidRDefault="00843C1C" w:rsidP="00EE259E"/>
        </w:tc>
        <w:tc>
          <w:tcPr>
            <w:tcW w:w="5534" w:type="dxa"/>
          </w:tcPr>
          <w:p w14:paraId="0D2888FD" w14:textId="2799BB0E" w:rsidR="00843C1C" w:rsidRDefault="00843C1C" w:rsidP="00C211BC"/>
        </w:tc>
      </w:tr>
    </w:tbl>
    <w:p w14:paraId="3807A426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67E1A" w14:textId="77777777" w:rsidR="000C1789" w:rsidRDefault="000C1789" w:rsidP="00AA35A8">
      <w:pPr>
        <w:spacing w:line="240" w:lineRule="auto"/>
      </w:pPr>
      <w:r>
        <w:separator/>
      </w:r>
    </w:p>
  </w:endnote>
  <w:endnote w:type="continuationSeparator" w:id="0">
    <w:p w14:paraId="1AB89C0B" w14:textId="77777777" w:rsidR="000C1789" w:rsidRDefault="000C1789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80570" w14:textId="77777777" w:rsidR="000C1789" w:rsidRDefault="000C1789" w:rsidP="00AA35A8">
      <w:pPr>
        <w:spacing w:line="240" w:lineRule="auto"/>
      </w:pPr>
      <w:r>
        <w:separator/>
      </w:r>
    </w:p>
  </w:footnote>
  <w:footnote w:type="continuationSeparator" w:id="0">
    <w:p w14:paraId="30D30CAD" w14:textId="77777777" w:rsidR="000C1789" w:rsidRDefault="000C1789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7" type="#_x0000_t75" style="width:13.2pt;height:13.2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3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1D07"/>
    <w:rsid w:val="000B286F"/>
    <w:rsid w:val="000B3565"/>
    <w:rsid w:val="000C1789"/>
    <w:rsid w:val="000C2EFF"/>
    <w:rsid w:val="000C47B2"/>
    <w:rsid w:val="000C538C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0295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94A49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10AE"/>
    <w:rsid w:val="00567EE6"/>
    <w:rsid w:val="005A18FA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23255"/>
    <w:rsid w:val="00746660"/>
    <w:rsid w:val="00776ABA"/>
    <w:rsid w:val="00787CF7"/>
    <w:rsid w:val="00791376"/>
    <w:rsid w:val="007A0045"/>
    <w:rsid w:val="007A57CB"/>
    <w:rsid w:val="007B6FCC"/>
    <w:rsid w:val="007D04F2"/>
    <w:rsid w:val="007D5DDF"/>
    <w:rsid w:val="007E3FFC"/>
    <w:rsid w:val="007F0AB3"/>
    <w:rsid w:val="007F1F33"/>
    <w:rsid w:val="007F7E5B"/>
    <w:rsid w:val="008162CF"/>
    <w:rsid w:val="00820593"/>
    <w:rsid w:val="00831977"/>
    <w:rsid w:val="008326F9"/>
    <w:rsid w:val="00843C1C"/>
    <w:rsid w:val="00844830"/>
    <w:rsid w:val="008618B7"/>
    <w:rsid w:val="00863EE8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D637A"/>
    <w:rsid w:val="00DE5DDA"/>
    <w:rsid w:val="00DF042E"/>
    <w:rsid w:val="00E03C29"/>
    <w:rsid w:val="00E067BA"/>
    <w:rsid w:val="00E13FBE"/>
    <w:rsid w:val="00E57007"/>
    <w:rsid w:val="00E90063"/>
    <w:rsid w:val="00E95915"/>
    <w:rsid w:val="00EB50AC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1302B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F1D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n%20naik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2024-10-01T13:23:00Z</dcterms:created>
  <dcterms:modified xsi:type="dcterms:W3CDTF">2024-10-01T13:24:00Z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